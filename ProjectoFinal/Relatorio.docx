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163" w:rsidRPr="00D26E53" w:rsidRDefault="005E7163">
      <w:pPr>
        <w:rPr>
          <w:lang w:val="en-GB"/>
        </w:rPr>
      </w:pPr>
      <w:bookmarkStart w:id="0" w:name="_GoBack"/>
      <w:bookmarkEnd w:id="0"/>
    </w:p>
    <w:sectPr w:rsidR="005E7163" w:rsidRPr="00D26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9A"/>
    <w:rsid w:val="004A32E8"/>
    <w:rsid w:val="005E6828"/>
    <w:rsid w:val="005E7163"/>
    <w:rsid w:val="006D7C9A"/>
    <w:rsid w:val="00833C17"/>
    <w:rsid w:val="00B54976"/>
    <w:rsid w:val="00CD01F6"/>
    <w:rsid w:val="00D2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446D"/>
  <w15:chartTrackingRefBased/>
  <w15:docId w15:val="{C6ABE3A8-71BB-4A99-973A-623CAFE6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Anjos</dc:creator>
  <cp:keywords/>
  <dc:description/>
  <cp:lastModifiedBy>Nuno Anjos</cp:lastModifiedBy>
  <cp:revision>3</cp:revision>
  <dcterms:created xsi:type="dcterms:W3CDTF">2017-05-15T14:28:00Z</dcterms:created>
  <dcterms:modified xsi:type="dcterms:W3CDTF">2017-05-15T15:45:00Z</dcterms:modified>
</cp:coreProperties>
</file>